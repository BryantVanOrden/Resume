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D79E" w14:textId="2EC4ED55" w:rsidR="009C2411" w:rsidRDefault="00631EB3" w:rsidP="009C2411">
      <w:r w:rsidRPr="00631EB3">
        <w:rPr>
          <w:noProof/>
        </w:rPr>
        <w:drawing>
          <wp:anchor distT="0" distB="0" distL="114300" distR="114300" simplePos="0" relativeHeight="251659263" behindDoc="1" locked="0" layoutInCell="1" allowOverlap="1" wp14:anchorId="49891942" wp14:editId="1D2C7196">
            <wp:simplePos x="0" y="0"/>
            <wp:positionH relativeFrom="page">
              <wp:align>right</wp:align>
            </wp:positionH>
            <wp:positionV relativeFrom="paragraph">
              <wp:posOffset>-571500</wp:posOffset>
            </wp:positionV>
            <wp:extent cx="7757160" cy="813435"/>
            <wp:effectExtent l="0" t="0" r="0" b="5715"/>
            <wp:wrapNone/>
            <wp:docPr id="1958541364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41364" name="Picture 1" descr="A white surface with a black bord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73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63B1A80" wp14:editId="73A97CE3">
                <wp:simplePos x="0" y="0"/>
                <wp:positionH relativeFrom="page">
                  <wp:posOffset>38100</wp:posOffset>
                </wp:positionH>
                <wp:positionV relativeFrom="paragraph">
                  <wp:posOffset>-350520</wp:posOffset>
                </wp:positionV>
                <wp:extent cx="7772400" cy="10654665"/>
                <wp:effectExtent l="0" t="1905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54665"/>
                          <a:chOff x="30480" y="219075"/>
                          <a:chExt cx="7772400" cy="10654665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30480" y="81534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9C504" id="Group 3" o:spid="_x0000_s1026" alt="&quot;&quot;" style="position:absolute;margin-left:3pt;margin-top:-27.6pt;width:612pt;height:838.95pt;z-index:-251656192;mso-position-horizontal-relative:page;mso-height-relative:margin" coordorigin="304,2190" coordsize="77724,10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">
                <v:rect id="Rectangle 1" o:spid="_x0000_s1027" alt="Decorative" style="position:absolute;left:304;top:8153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316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  <w:gridCol w:w="7200"/>
        <w:gridCol w:w="7200"/>
        <w:gridCol w:w="7200"/>
      </w:tblGrid>
      <w:tr w:rsidR="00AD0D32" w14:paraId="22203058" w14:textId="77777777" w:rsidTr="00A62A3B">
        <w:trPr>
          <w:gridAfter w:val="3"/>
          <w:wAfter w:w="21600" w:type="dxa"/>
          <w:trHeight w:val="2880"/>
        </w:trPr>
        <w:tc>
          <w:tcPr>
            <w:tcW w:w="2610" w:type="dxa"/>
            <w:gridSpan w:val="5"/>
          </w:tcPr>
          <w:p w14:paraId="3D1A949A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5260FA78" wp14:editId="6D75A555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3FC3A75F" w14:textId="74CC4174" w:rsidR="00AD0D32" w:rsidRDefault="00351619" w:rsidP="00AD0D32">
            <w:pPr>
              <w:pStyle w:val="Title"/>
              <w:spacing w:after="0"/>
            </w:pPr>
            <w:r>
              <w:t>Bryant Van Orden</w:t>
            </w:r>
          </w:p>
          <w:p w14:paraId="271A4862" w14:textId="00E2FA2B" w:rsidR="00DB7EF6" w:rsidRDefault="00351619" w:rsidP="00D769B2">
            <w:pPr>
              <w:pStyle w:val="Subtitle"/>
            </w:pPr>
            <w:r>
              <w:t>| Queen Creek, Az</w:t>
            </w:r>
            <w:r w:rsidR="00AD0D32">
              <w:t xml:space="preserve"> | </w:t>
            </w:r>
            <w:r>
              <w:t>480-353-9004</w:t>
            </w:r>
            <w:r w:rsidR="00AD0D32">
              <w:t xml:space="preserve"> | </w:t>
            </w:r>
            <w:r>
              <w:t>Supermanismebvo123@gmail.com</w:t>
            </w:r>
            <w:r w:rsidR="00AD0D32">
              <w:t xml:space="preserve"> |</w:t>
            </w:r>
            <w:r w:rsidR="00AD0D32" w:rsidRPr="00CF1A49">
              <w:t xml:space="preserve"> </w:t>
            </w:r>
          </w:p>
          <w:p w14:paraId="1096994C" w14:textId="717FCB09" w:rsidR="00D769B2" w:rsidRDefault="00D769B2" w:rsidP="00D769B2">
            <w:hyperlink r:id="rId14" w:history="1">
              <w:r w:rsidRPr="00150E7F">
                <w:rPr>
                  <w:rStyle w:val="Hyperlink"/>
                </w:rPr>
                <w:t>My LinkedIn</w:t>
              </w:r>
            </w:hyperlink>
            <w:r w:rsidR="000216D9">
              <w:t xml:space="preserve"> : </w:t>
            </w:r>
            <w:hyperlink r:id="rId15" w:history="1">
              <w:r w:rsidR="000216D9">
                <w:rPr>
                  <w:rStyle w:val="Hyperlink"/>
                </w:rPr>
                <w:t>Bryant Van Orden | LinkedIn</w:t>
              </w:r>
            </w:hyperlink>
          </w:p>
          <w:p w14:paraId="01CAA726" w14:textId="77777777" w:rsidR="00D769B2" w:rsidRPr="00D769B2" w:rsidRDefault="00D769B2" w:rsidP="00D769B2"/>
          <w:p w14:paraId="127809E4" w14:textId="6A81643A" w:rsidR="00AD0D32" w:rsidRDefault="00351619" w:rsidP="00DE759B">
            <w:r w:rsidRPr="00351619">
              <w:t xml:space="preserve">2 Time Hackathon 1st place Winner / Database Engineering / SSRS / SQL / SSMS / Power BI / Python </w:t>
            </w:r>
            <w:r w:rsidR="003D21ED">
              <w:t xml:space="preserve">/ Snowflake / DBT </w:t>
            </w:r>
            <w:r w:rsidR="00753EEE">
              <w:t xml:space="preserve">/ Airflow </w:t>
            </w:r>
            <w:r w:rsidRPr="00351619">
              <w:t xml:space="preserve">/ Flutter / Dart / Kotlin / </w:t>
            </w:r>
            <w:r w:rsidR="00765882">
              <w:t>C# / C /</w:t>
            </w:r>
            <w:r w:rsidR="00172238">
              <w:t xml:space="preserve"> Some ARM assembly</w:t>
            </w:r>
            <w:r w:rsidR="00765882">
              <w:t xml:space="preserve"> </w:t>
            </w:r>
            <w:r w:rsidR="00172238">
              <w:t xml:space="preserve">/ </w:t>
            </w:r>
            <w:r w:rsidRPr="00351619">
              <w:t>App development / Web development / R / LLM's / AI / Software Engineering</w:t>
            </w:r>
          </w:p>
        </w:tc>
      </w:tr>
      <w:tr w:rsidR="00667329" w14:paraId="2C2ED418" w14:textId="77777777" w:rsidTr="00A62A3B">
        <w:trPr>
          <w:gridAfter w:val="3"/>
          <w:wAfter w:w="21600" w:type="dxa"/>
          <w:trHeight w:val="900"/>
        </w:trPr>
        <w:tc>
          <w:tcPr>
            <w:tcW w:w="10080" w:type="dxa"/>
            <w:gridSpan w:val="8"/>
          </w:tcPr>
          <w:p w14:paraId="47EB6281" w14:textId="77777777" w:rsidR="00667329" w:rsidRPr="00667329" w:rsidRDefault="00666C05" w:rsidP="00667329">
            <w:pPr>
              <w:pStyle w:val="Heading1"/>
            </w:pPr>
            <w:sdt>
              <w:sdtPr>
                <w:id w:val="-1983300934"/>
                <w:placeholder>
                  <w:docPart w:val="B55811FEBA7541D585080B5986BCC27F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3A8B4EE6" w14:textId="77777777" w:rsidTr="00A62A3B">
        <w:trPr>
          <w:gridAfter w:val="3"/>
          <w:wAfter w:w="21600" w:type="dxa"/>
          <w:trHeight w:val="80"/>
        </w:trPr>
        <w:tc>
          <w:tcPr>
            <w:tcW w:w="1260" w:type="dxa"/>
            <w:vMerge w:val="restart"/>
          </w:tcPr>
          <w:p w14:paraId="1B8B5F68" w14:textId="46B3ED0F" w:rsidR="00667329" w:rsidRDefault="00351619" w:rsidP="00667329">
            <w:pPr>
              <w:pStyle w:val="Heading3"/>
            </w:pPr>
            <w:r>
              <w:t>APR</w:t>
            </w:r>
            <w:r w:rsidRPr="00351619">
              <w:t xml:space="preserve"> 202</w:t>
            </w:r>
            <w:r w:rsidR="00631EB3">
              <w:t>4</w:t>
            </w:r>
            <w:r w:rsidRPr="00351619">
              <w:t xml:space="preserve"> - </w:t>
            </w:r>
            <w:r>
              <w:t>Now</w:t>
            </w:r>
            <w:r w:rsidR="00667329">
              <w:t xml:space="preserve"> </w:t>
            </w:r>
          </w:p>
          <w:p w14:paraId="4CD7E595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118F65F0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54A29E" wp14:editId="2AEF613D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E3422F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54675BD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3B1FAD6D" w14:textId="5B4C11A4" w:rsidR="00667329" w:rsidRPr="004823C2" w:rsidRDefault="00631EB3" w:rsidP="00667329">
            <w:pPr>
              <w:pStyle w:val="Heading2"/>
            </w:pPr>
            <w:r>
              <w:t xml:space="preserve">Software engineering </w:t>
            </w:r>
            <w:r w:rsidR="00351619" w:rsidRPr="00351619">
              <w:t>Contract</w:t>
            </w:r>
            <w:r w:rsidR="00351619">
              <w:t xml:space="preserve">er </w:t>
            </w:r>
            <w:r>
              <w:t>/</w:t>
            </w:r>
            <w:r w:rsidR="00351619">
              <w:t xml:space="preserve"> Argo shipping </w:t>
            </w:r>
          </w:p>
          <w:p w14:paraId="2904DC7C" w14:textId="2EFE4765" w:rsidR="00667329" w:rsidRDefault="00631EB3" w:rsidP="00631EB3">
            <w:r w:rsidRPr="00631EB3">
              <w:t>I wear many hats</w:t>
            </w:r>
            <w:r>
              <w:t xml:space="preserve"> for </w:t>
            </w:r>
            <w:r w:rsidRPr="00631EB3">
              <w:t xml:space="preserve">this company </w:t>
            </w:r>
            <w:r>
              <w:t xml:space="preserve">as it </w:t>
            </w:r>
            <w:r w:rsidRPr="00631EB3">
              <w:t>is a startup and I have recently started doing some contracting work for them helping them with their data and their integrations</w:t>
            </w:r>
            <w:r>
              <w:t xml:space="preserve"> in azure.</w:t>
            </w:r>
            <w:r w:rsidR="00353EF7">
              <w:t xml:space="preserve"> I do this through my own company called </w:t>
            </w:r>
            <w:proofErr w:type="spellStart"/>
            <w:r w:rsidR="00353EF7">
              <w:t>VanOrdenSolutionsLLC</w:t>
            </w:r>
            <w:proofErr w:type="spellEnd"/>
          </w:p>
        </w:tc>
      </w:tr>
      <w:tr w:rsidR="00667329" w14:paraId="4FB0B812" w14:textId="77777777" w:rsidTr="00A62A3B">
        <w:trPr>
          <w:gridAfter w:val="3"/>
          <w:wAfter w:w="21600" w:type="dxa"/>
          <w:trHeight w:val="900"/>
        </w:trPr>
        <w:tc>
          <w:tcPr>
            <w:tcW w:w="1260" w:type="dxa"/>
            <w:vMerge/>
          </w:tcPr>
          <w:p w14:paraId="0D5E9CD5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1B3519A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74E3997" w14:textId="77777777" w:rsidR="00667329" w:rsidRDefault="00667329" w:rsidP="009C2411"/>
        </w:tc>
        <w:tc>
          <w:tcPr>
            <w:tcW w:w="180" w:type="dxa"/>
          </w:tcPr>
          <w:p w14:paraId="6F043BFC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107E1322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4EE78D6A" w14:textId="77777777" w:rsidTr="00A62A3B">
        <w:trPr>
          <w:gridAfter w:val="3"/>
          <w:wAfter w:w="21600" w:type="dxa"/>
          <w:trHeight w:val="117"/>
        </w:trPr>
        <w:tc>
          <w:tcPr>
            <w:tcW w:w="1260" w:type="dxa"/>
            <w:vMerge w:val="restart"/>
          </w:tcPr>
          <w:p w14:paraId="499277A2" w14:textId="048A5A9A" w:rsidR="00667329" w:rsidRDefault="00666C05" w:rsidP="00667329">
            <w:pPr>
              <w:pStyle w:val="Heading3"/>
            </w:pPr>
            <w:sdt>
              <w:sdtPr>
                <w:id w:val="1948647176"/>
                <w:placeholder>
                  <w:docPart w:val="227335334B184EE0A5DA94C6297B3AB0"/>
                </w:placeholder>
                <w15:appearance w15:val="hidden"/>
              </w:sdtPr>
              <w:sdtEndPr/>
              <w:sdtContent>
                <w:r w:rsidR="00351619" w:rsidRPr="00351619">
                  <w:t>Jan 202</w:t>
                </w:r>
                <w:r w:rsidR="00381A84">
                  <w:t>4</w:t>
                </w:r>
                <w:r w:rsidR="00351619" w:rsidRPr="00351619">
                  <w:t xml:space="preserve"> </w:t>
                </w:r>
                <w:r w:rsidR="00381A84">
                  <w:t>–</w:t>
                </w:r>
                <w:r w:rsidR="00351619" w:rsidRPr="00351619">
                  <w:t xml:space="preserve"> </w:t>
                </w:r>
                <w:r w:rsidR="00353EF7">
                  <w:t>oct</w:t>
                </w:r>
                <w:r w:rsidR="00381A84">
                  <w:t xml:space="preserve"> 2024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13046DAD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C7232D5" wp14:editId="0414EEC6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9E2A7C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BF047F0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0983AB15" w14:textId="7238673D" w:rsidR="00351619" w:rsidRDefault="00351619" w:rsidP="00DE759B">
            <w:pPr>
              <w:rPr>
                <w:rFonts w:asciiTheme="majorHAnsi" w:eastAsiaTheme="majorEastAsia" w:hAnsiTheme="majorHAnsi" w:cs="Times New Roman (Headings CS)"/>
                <w:caps/>
                <w:color w:val="BF1E00" w:themeColor="accent1"/>
                <w:spacing w:val="20"/>
                <w:sz w:val="28"/>
                <w:szCs w:val="26"/>
              </w:rPr>
            </w:pPr>
            <w:r w:rsidRPr="00351619">
              <w:rPr>
                <w:rFonts w:asciiTheme="majorHAnsi" w:eastAsiaTheme="majorEastAsia" w:hAnsiTheme="majorHAnsi" w:cs="Times New Roman (Headings CS)"/>
                <w:caps/>
                <w:color w:val="BF1E00" w:themeColor="accent1"/>
                <w:spacing w:val="20"/>
                <w:sz w:val="28"/>
                <w:szCs w:val="26"/>
              </w:rPr>
              <w:t>Analytics Consultant Intern</w:t>
            </w:r>
            <w:r w:rsidR="00631EB3">
              <w:rPr>
                <w:rFonts w:asciiTheme="majorHAnsi" w:eastAsiaTheme="majorEastAsia" w:hAnsiTheme="majorHAnsi" w:cs="Times New Roman (Headings CS)"/>
                <w:caps/>
                <w:color w:val="BF1E00" w:themeColor="accent1"/>
                <w:spacing w:val="20"/>
                <w:sz w:val="28"/>
                <w:szCs w:val="26"/>
              </w:rPr>
              <w:t xml:space="preserve"> / Eide Bailly</w:t>
            </w:r>
          </w:p>
          <w:p w14:paraId="053149C4" w14:textId="6E54F3E0" w:rsidR="00667329" w:rsidRPr="005579C9" w:rsidRDefault="00631EB3" w:rsidP="00631EB3">
            <w:r w:rsidRPr="00631EB3">
              <w:t>I got to work as a consultant intern that works with customers and helps them with their data I have worked with multiple different companies helping them visualize in power BI and SSRS</w:t>
            </w:r>
            <w:r>
              <w:t>.</w:t>
            </w:r>
          </w:p>
        </w:tc>
      </w:tr>
      <w:tr w:rsidR="00667329" w14:paraId="22F96314" w14:textId="77777777" w:rsidTr="00A62A3B">
        <w:trPr>
          <w:gridAfter w:val="3"/>
          <w:wAfter w:w="21600" w:type="dxa"/>
          <w:trHeight w:val="783"/>
        </w:trPr>
        <w:tc>
          <w:tcPr>
            <w:tcW w:w="1260" w:type="dxa"/>
            <w:vMerge/>
          </w:tcPr>
          <w:p w14:paraId="2428F19A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1C96F78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7C63638" w14:textId="77777777" w:rsidR="00667329" w:rsidRDefault="00667329" w:rsidP="009C2411"/>
        </w:tc>
        <w:tc>
          <w:tcPr>
            <w:tcW w:w="180" w:type="dxa"/>
          </w:tcPr>
          <w:p w14:paraId="4A1AE433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04B15AEA" w14:textId="77777777" w:rsidR="00667329" w:rsidRPr="005579C9" w:rsidRDefault="00667329" w:rsidP="00EA62A2">
            <w:pPr>
              <w:pStyle w:val="Heading2"/>
            </w:pPr>
          </w:p>
        </w:tc>
      </w:tr>
      <w:tr w:rsidR="00351619" w:rsidRPr="00AD0D32" w14:paraId="3972FE8D" w14:textId="214704C2" w:rsidTr="00A62A3B">
        <w:trPr>
          <w:trHeight w:val="720"/>
        </w:trPr>
        <w:tc>
          <w:tcPr>
            <w:tcW w:w="10080" w:type="dxa"/>
            <w:gridSpan w:val="8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260"/>
              <w:gridCol w:w="270"/>
              <w:gridCol w:w="270"/>
              <w:gridCol w:w="180"/>
              <w:gridCol w:w="8100"/>
            </w:tblGrid>
            <w:tr w:rsidR="00351619" w14:paraId="66662113" w14:textId="77777777" w:rsidTr="00D10D39">
              <w:trPr>
                <w:trHeight w:val="80"/>
              </w:trPr>
              <w:tc>
                <w:tcPr>
                  <w:tcW w:w="1260" w:type="dxa"/>
                  <w:vMerge w:val="restart"/>
                </w:tcPr>
                <w:p w14:paraId="74CA0A61" w14:textId="77777777" w:rsidR="00351619" w:rsidRDefault="00351619" w:rsidP="00351619">
                  <w:pPr>
                    <w:pStyle w:val="Heading3"/>
                  </w:pPr>
                  <w:r w:rsidRPr="00351619">
                    <w:t>Jan 2024 - Apr 2024</w:t>
                  </w:r>
                  <w:r>
                    <w:t xml:space="preserve"> </w:t>
                  </w:r>
                </w:p>
                <w:p w14:paraId="05FD2959" w14:textId="77777777" w:rsidR="00351619" w:rsidRPr="005579C9" w:rsidRDefault="00351619" w:rsidP="00351619"/>
              </w:tc>
              <w:tc>
                <w:tcPr>
                  <w:tcW w:w="540" w:type="dxa"/>
                  <w:gridSpan w:val="2"/>
                </w:tcPr>
                <w:p w14:paraId="5C27E36B" w14:textId="77777777" w:rsidR="00351619" w:rsidRDefault="00351619" w:rsidP="00351619">
                  <w:pPr>
                    <w:jc w:val="center"/>
                  </w:pPr>
                  <w:r>
                    <w:rPr>
                      <w:noProof/>
                      <w:lang w:val="en-AU" w:eastAsia="en-AU"/>
                    </w:rPr>
                    <mc:AlternateContent>
                      <mc:Choice Requires="wps">
                        <w:drawing>
                          <wp:inline distT="0" distB="0" distL="0" distR="0" wp14:anchorId="09021314" wp14:editId="2FA29F23">
                            <wp:extent cx="137160" cy="137160"/>
                            <wp:effectExtent l="19050" t="19050" r="15240" b="15240"/>
                            <wp:docPr id="2098926702" name="Oval 1" descr="Decora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CFB"/>
                                    </a:solidFill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3FA335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      <v:stroke joinstyle="miter"/>
                            <v:path arrowok="t"/>
                            <o:lock v:ext="edit" aspectratio="t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80" w:type="dxa"/>
                </w:tcPr>
                <w:p w14:paraId="014C6088" w14:textId="77777777" w:rsidR="00351619" w:rsidRPr="004823C2" w:rsidRDefault="00351619" w:rsidP="00351619"/>
              </w:tc>
              <w:tc>
                <w:tcPr>
                  <w:tcW w:w="8100" w:type="dxa"/>
                  <w:vMerge w:val="restart"/>
                </w:tcPr>
                <w:p w14:paraId="6A200105" w14:textId="2EA1A4AB" w:rsidR="00351619" w:rsidRPr="004823C2" w:rsidRDefault="00351619" w:rsidP="00351619">
                  <w:pPr>
                    <w:pStyle w:val="Heading2"/>
                  </w:pPr>
                  <w:r w:rsidRPr="00351619">
                    <w:t>Contract Database Engineer</w:t>
                  </w:r>
                  <w:r w:rsidR="00631EB3">
                    <w:t xml:space="preserve"> / Tek systems</w:t>
                  </w:r>
                </w:p>
                <w:p w14:paraId="27E3BA13" w14:textId="56E37038" w:rsidR="00351619" w:rsidRDefault="00631EB3" w:rsidP="00631EB3">
                  <w:r w:rsidRPr="00631EB3">
                    <w:t>The church needed to keep me on for another project but couldn't keep me on as an intern since I had been working for them for a year and so they added me as a contractor through this company</w:t>
                  </w:r>
                  <w:r>
                    <w:t>.</w:t>
                  </w:r>
                </w:p>
              </w:tc>
            </w:tr>
            <w:tr w:rsidR="00351619" w:rsidRPr="005579C9" w14:paraId="0B17257C" w14:textId="77777777" w:rsidTr="00D10D39">
              <w:trPr>
                <w:trHeight w:val="900"/>
              </w:trPr>
              <w:tc>
                <w:tcPr>
                  <w:tcW w:w="1260" w:type="dxa"/>
                  <w:vMerge/>
                </w:tcPr>
                <w:p w14:paraId="770FBC40" w14:textId="77777777" w:rsidR="00351619" w:rsidRDefault="00351619" w:rsidP="00351619">
                  <w:pPr>
                    <w:pStyle w:val="Heading2"/>
                  </w:pPr>
                </w:p>
              </w:tc>
              <w:tc>
                <w:tcPr>
                  <w:tcW w:w="270" w:type="dxa"/>
                  <w:tcBorders>
                    <w:right w:val="single" w:sz="18" w:space="0" w:color="BF1E00" w:themeColor="accent1"/>
                  </w:tcBorders>
                </w:tcPr>
                <w:p w14:paraId="31B5E819" w14:textId="77777777" w:rsidR="00351619" w:rsidRDefault="00351619" w:rsidP="00351619">
                  <w:pPr>
                    <w:rPr>
                      <w:noProof/>
                      <w:lang w:val="en-AU" w:eastAsia="en-AU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8" w:space="0" w:color="BF1E00" w:themeColor="accent1"/>
                  </w:tcBorders>
                </w:tcPr>
                <w:p w14:paraId="2A95E2DF" w14:textId="77777777" w:rsidR="00351619" w:rsidRDefault="00351619" w:rsidP="00351619"/>
              </w:tc>
              <w:tc>
                <w:tcPr>
                  <w:tcW w:w="180" w:type="dxa"/>
                </w:tcPr>
                <w:p w14:paraId="532D4C0B" w14:textId="77777777" w:rsidR="00351619" w:rsidRPr="005579C9" w:rsidRDefault="00351619" w:rsidP="00351619"/>
              </w:tc>
              <w:tc>
                <w:tcPr>
                  <w:tcW w:w="8100" w:type="dxa"/>
                  <w:vMerge/>
                </w:tcPr>
                <w:p w14:paraId="0BCB2355" w14:textId="77777777" w:rsidR="00351619" w:rsidRPr="005579C9" w:rsidRDefault="00351619" w:rsidP="00351619">
                  <w:pPr>
                    <w:pStyle w:val="Heading2"/>
                  </w:pPr>
                </w:p>
              </w:tc>
            </w:tr>
            <w:tr w:rsidR="00351619" w:rsidRPr="005579C9" w14:paraId="04A074DC" w14:textId="77777777" w:rsidTr="00D10D39">
              <w:trPr>
                <w:trHeight w:val="117"/>
              </w:trPr>
              <w:tc>
                <w:tcPr>
                  <w:tcW w:w="1260" w:type="dxa"/>
                  <w:vMerge w:val="restart"/>
                </w:tcPr>
                <w:p w14:paraId="1205C2F7" w14:textId="77777777" w:rsidR="00351619" w:rsidRDefault="00666C05" w:rsidP="00351619">
                  <w:pPr>
                    <w:pStyle w:val="Heading3"/>
                  </w:pPr>
                  <w:sdt>
                    <w:sdtPr>
                      <w:id w:val="-1349628162"/>
                      <w:placeholder>
                        <w:docPart w:val="5AC44663ABFA47A5B25E78AEF85D1742"/>
                      </w:placeholder>
                      <w15:appearance w15:val="hidden"/>
                    </w:sdtPr>
                    <w:sdtEndPr/>
                    <w:sdtContent>
                      <w:r w:rsidR="00351619" w:rsidRPr="00351619">
                        <w:t xml:space="preserve">Jan 2023 - </w:t>
                      </w:r>
                      <w:r w:rsidR="00351619">
                        <w:t>JAn</w:t>
                      </w:r>
                      <w:r w:rsidR="00351619" w:rsidRPr="00351619">
                        <w:t xml:space="preserve"> 2024</w:t>
                      </w:r>
                    </w:sdtContent>
                  </w:sdt>
                  <w:r w:rsidR="00351619">
                    <w:t xml:space="preserve"> </w:t>
                  </w:r>
                </w:p>
              </w:tc>
              <w:tc>
                <w:tcPr>
                  <w:tcW w:w="540" w:type="dxa"/>
                  <w:gridSpan w:val="2"/>
                </w:tcPr>
                <w:p w14:paraId="02154B10" w14:textId="77777777" w:rsidR="00351619" w:rsidRDefault="00351619" w:rsidP="00351619">
                  <w:pPr>
                    <w:jc w:val="center"/>
                  </w:pPr>
                  <w:r>
                    <w:rPr>
                      <w:noProof/>
                      <w:lang w:val="en-AU" w:eastAsia="en-AU"/>
                    </w:rPr>
                    <mc:AlternateContent>
                      <mc:Choice Requires="wps">
                        <w:drawing>
                          <wp:inline distT="0" distB="0" distL="0" distR="0" wp14:anchorId="0CBFD663" wp14:editId="3690512F">
                            <wp:extent cx="137160" cy="137160"/>
                            <wp:effectExtent l="19050" t="19050" r="15240" b="15240"/>
                            <wp:docPr id="1038693210" name="Oval 1038693210" descr="Decora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CFB"/>
                                    </a:solidFill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FC283DF" id="Oval 1038693210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      <v:stroke joinstyle="miter"/>
                            <v:path arrowok="t"/>
                            <o:lock v:ext="edit" aspectratio="t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180" w:type="dxa"/>
                </w:tcPr>
                <w:p w14:paraId="05ED4350" w14:textId="77777777" w:rsidR="00351619" w:rsidRPr="005579C9" w:rsidRDefault="00351619" w:rsidP="00351619"/>
              </w:tc>
              <w:tc>
                <w:tcPr>
                  <w:tcW w:w="8100" w:type="dxa"/>
                  <w:vMerge w:val="restart"/>
                </w:tcPr>
                <w:p w14:paraId="7A3C04C4" w14:textId="354BDA40" w:rsidR="00351619" w:rsidRPr="004823C2" w:rsidRDefault="00351619" w:rsidP="00351619">
                  <w:pPr>
                    <w:pStyle w:val="Heading2"/>
                  </w:pPr>
                  <w:r w:rsidRPr="00351619">
                    <w:t>Data Engineering Intern</w:t>
                  </w:r>
                  <w:r w:rsidR="00631EB3">
                    <w:t xml:space="preserve"> / Church of jesus christ</w:t>
                  </w:r>
                </w:p>
                <w:p w14:paraId="05C228B6" w14:textId="1C522345" w:rsidR="00351619" w:rsidRPr="005579C9" w:rsidRDefault="00631EB3" w:rsidP="00631EB3">
                  <w:r w:rsidRPr="00631EB3">
                    <w:t xml:space="preserve">I worked with </w:t>
                  </w:r>
                  <w:r>
                    <w:t xml:space="preserve">Azure, </w:t>
                  </w:r>
                  <w:r w:rsidRPr="00631EB3">
                    <w:t>power BI</w:t>
                  </w:r>
                  <w:r>
                    <w:t>,</w:t>
                  </w:r>
                  <w:r w:rsidRPr="00631EB3">
                    <w:t xml:space="preserve"> SSRS</w:t>
                  </w:r>
                  <w:r>
                    <w:t>,</w:t>
                  </w:r>
                  <w:r w:rsidRPr="00631EB3">
                    <w:t xml:space="preserve"> and </w:t>
                  </w:r>
                  <w:r>
                    <w:t>SQL</w:t>
                  </w:r>
                  <w:r w:rsidRPr="00631EB3">
                    <w:t xml:space="preserve"> to help visualize and engineer data for a worldwide education system and I had a lot of experience and free reigns so I learned quite a lot during my</w:t>
                  </w:r>
                  <w:r>
                    <w:t xml:space="preserve"> yearlong</w:t>
                  </w:r>
                  <w:r w:rsidRPr="00631EB3">
                    <w:t xml:space="preserve"> internship</w:t>
                  </w:r>
                  <w:r>
                    <w:t>.</w:t>
                  </w:r>
                </w:p>
              </w:tc>
            </w:tr>
            <w:tr w:rsidR="00351619" w:rsidRPr="005579C9" w14:paraId="40FB95D5" w14:textId="77777777" w:rsidTr="00D10D39">
              <w:trPr>
                <w:trHeight w:val="783"/>
              </w:trPr>
              <w:tc>
                <w:tcPr>
                  <w:tcW w:w="1260" w:type="dxa"/>
                  <w:vMerge/>
                </w:tcPr>
                <w:p w14:paraId="1AAFCBE1" w14:textId="77777777" w:rsidR="00351619" w:rsidRDefault="00351619" w:rsidP="00351619">
                  <w:pPr>
                    <w:pStyle w:val="Heading3"/>
                  </w:pPr>
                </w:p>
              </w:tc>
              <w:tc>
                <w:tcPr>
                  <w:tcW w:w="270" w:type="dxa"/>
                  <w:tcBorders>
                    <w:right w:val="single" w:sz="18" w:space="0" w:color="BF1E00" w:themeColor="accent1"/>
                  </w:tcBorders>
                </w:tcPr>
                <w:p w14:paraId="652D33CE" w14:textId="77777777" w:rsidR="00351619" w:rsidRDefault="00351619" w:rsidP="00351619">
                  <w:pPr>
                    <w:rPr>
                      <w:noProof/>
                      <w:lang w:val="en-AU" w:eastAsia="en-AU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18" w:space="0" w:color="BF1E00" w:themeColor="accent1"/>
                  </w:tcBorders>
                </w:tcPr>
                <w:p w14:paraId="1229411A" w14:textId="77777777" w:rsidR="00351619" w:rsidRDefault="00351619" w:rsidP="00351619"/>
              </w:tc>
              <w:tc>
                <w:tcPr>
                  <w:tcW w:w="180" w:type="dxa"/>
                </w:tcPr>
                <w:p w14:paraId="53B33F10" w14:textId="77777777" w:rsidR="00351619" w:rsidRPr="005579C9" w:rsidRDefault="00351619" w:rsidP="00351619"/>
              </w:tc>
              <w:tc>
                <w:tcPr>
                  <w:tcW w:w="8100" w:type="dxa"/>
                  <w:vMerge/>
                </w:tcPr>
                <w:p w14:paraId="1E8720A1" w14:textId="77777777" w:rsidR="00351619" w:rsidRPr="005579C9" w:rsidRDefault="00351619" w:rsidP="00351619">
                  <w:pPr>
                    <w:pStyle w:val="Heading2"/>
                  </w:pPr>
                </w:p>
              </w:tc>
            </w:tr>
            <w:tr w:rsidR="00351619" w:rsidRPr="00AD0D32" w14:paraId="0C7BEB64" w14:textId="77777777" w:rsidTr="00D10D39">
              <w:trPr>
                <w:trHeight w:val="720"/>
              </w:trPr>
              <w:tc>
                <w:tcPr>
                  <w:tcW w:w="10080" w:type="dxa"/>
                  <w:gridSpan w:val="5"/>
                </w:tcPr>
                <w:p w14:paraId="0EAFE1F3" w14:textId="77777777" w:rsidR="00351619" w:rsidRPr="00AD0D32" w:rsidRDefault="00351619" w:rsidP="00351619"/>
              </w:tc>
            </w:tr>
          </w:tbl>
          <w:p w14:paraId="545AC637" w14:textId="77777777" w:rsidR="00351619" w:rsidRPr="00AD0D32" w:rsidRDefault="00351619" w:rsidP="00351619"/>
        </w:tc>
        <w:tc>
          <w:tcPr>
            <w:tcW w:w="7200" w:type="dxa"/>
          </w:tcPr>
          <w:p w14:paraId="3C8E4EEF" w14:textId="6F5FC4B1" w:rsidR="00351619" w:rsidRPr="00AD0D32" w:rsidRDefault="00351619" w:rsidP="00351619"/>
        </w:tc>
        <w:tc>
          <w:tcPr>
            <w:tcW w:w="7200" w:type="dxa"/>
          </w:tcPr>
          <w:p w14:paraId="3A76F31A" w14:textId="77777777" w:rsidR="00351619" w:rsidRPr="00AD0D32" w:rsidRDefault="00351619" w:rsidP="00351619"/>
        </w:tc>
        <w:tc>
          <w:tcPr>
            <w:tcW w:w="7200" w:type="dxa"/>
          </w:tcPr>
          <w:p w14:paraId="7FB831C9" w14:textId="77777777" w:rsidR="00351619" w:rsidRPr="004823C2" w:rsidRDefault="00351619" w:rsidP="00351619">
            <w:pPr>
              <w:pStyle w:val="Heading2"/>
            </w:pPr>
            <w:r w:rsidRPr="00351619">
              <w:t>Contract Database Engineer / SSRS</w:t>
            </w:r>
          </w:p>
          <w:sdt>
            <w:sdtPr>
              <w:id w:val="-2050745428"/>
              <w:placeholder>
                <w:docPart w:val="10082A5EC32E4CFC983743DC25B71D0F"/>
              </w:placeholder>
              <w:temporary/>
              <w:showingPlcHdr/>
              <w15:appearance w15:val="hidden"/>
            </w:sdtPr>
            <w:sdtEndPr/>
            <w:sdtContent>
              <w:p w14:paraId="585AE567" w14:textId="77777777" w:rsidR="00351619" w:rsidRDefault="00351619" w:rsidP="00351619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005902D8" w14:textId="321F8426" w:rsidR="00351619" w:rsidRPr="00AD0D32" w:rsidRDefault="00351619" w:rsidP="00351619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351619" w14:paraId="180827E4" w14:textId="77777777" w:rsidTr="00A62A3B">
        <w:trPr>
          <w:gridAfter w:val="3"/>
          <w:wAfter w:w="21600" w:type="dxa"/>
          <w:trHeight w:val="907"/>
        </w:trPr>
        <w:tc>
          <w:tcPr>
            <w:tcW w:w="5040" w:type="dxa"/>
            <w:gridSpan w:val="6"/>
          </w:tcPr>
          <w:p w14:paraId="65FC8CD8" w14:textId="77777777" w:rsidR="00351619" w:rsidRPr="005579C9" w:rsidRDefault="00666C05" w:rsidP="00351619">
            <w:pPr>
              <w:pStyle w:val="Heading1"/>
            </w:pPr>
            <w:sdt>
              <w:sdtPr>
                <w:id w:val="-1392877668"/>
                <w:placeholder>
                  <w:docPart w:val="208976CC205D437681520C00BB76DC5C"/>
                </w:placeholder>
                <w:temporary/>
                <w:showingPlcHdr/>
                <w15:appearance w15:val="hidden"/>
              </w:sdtPr>
              <w:sdtEndPr/>
              <w:sdtContent>
                <w:r w:rsidR="00351619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24B43953" w14:textId="77777777" w:rsidR="00351619" w:rsidRPr="005579C9" w:rsidRDefault="00351619" w:rsidP="00351619"/>
        </w:tc>
        <w:tc>
          <w:tcPr>
            <w:tcW w:w="4770" w:type="dxa"/>
          </w:tcPr>
          <w:p w14:paraId="3107EC7C" w14:textId="335011DC" w:rsidR="00A62A3B" w:rsidRPr="00A62A3B" w:rsidRDefault="00A62A3B" w:rsidP="00A62A3B">
            <w:pPr>
              <w:pStyle w:val="Heading1"/>
            </w:pPr>
            <w:r w:rsidRPr="00A62A3B">
              <w:t>accomplishments</w:t>
            </w:r>
          </w:p>
        </w:tc>
      </w:tr>
      <w:tr w:rsidR="00351619" w14:paraId="69E4BA1A" w14:textId="77777777" w:rsidTr="00A62A3B">
        <w:trPr>
          <w:gridAfter w:val="3"/>
          <w:wAfter w:w="21600" w:type="dxa"/>
          <w:trHeight w:val="783"/>
        </w:trPr>
        <w:tc>
          <w:tcPr>
            <w:tcW w:w="5040" w:type="dxa"/>
            <w:gridSpan w:val="6"/>
          </w:tcPr>
          <w:p w14:paraId="0B62A7A9" w14:textId="33B11156" w:rsidR="00351619" w:rsidRDefault="00A62A3B" w:rsidP="00351619">
            <w:pPr>
              <w:pStyle w:val="ListBullet"/>
            </w:pPr>
            <w:r>
              <w:t>Coding</w:t>
            </w:r>
            <w:r w:rsidR="0060081D">
              <w:t xml:space="preserve"> and Intellect</w:t>
            </w:r>
            <w:r>
              <w:t xml:space="preserve">: I’m Multi language so any langue you throw at me I can learn pretty quick ~ less </w:t>
            </w:r>
            <w:proofErr w:type="spellStart"/>
            <w:r>
              <w:t>then</w:t>
            </w:r>
            <w:proofErr w:type="spellEnd"/>
            <w:r>
              <w:t xml:space="preserve"> 2 weeks</w:t>
            </w:r>
            <w:r w:rsidR="009F4BD9">
              <w:t>. I have an I</w:t>
            </w:r>
            <w:r w:rsidR="00A34993">
              <w:t xml:space="preserve">Q range of </w:t>
            </w:r>
            <w:r w:rsidR="0011063A">
              <w:t xml:space="preserve">133-149. I </w:t>
            </w:r>
            <w:r w:rsidR="003E71DE">
              <w:t>also have a 4.0 in college and a full ride.</w:t>
            </w:r>
          </w:p>
          <w:p w14:paraId="7588AC21" w14:textId="5045AD34" w:rsidR="00A62A3B" w:rsidRDefault="00A62A3B" w:rsidP="00351619">
            <w:pPr>
              <w:pStyle w:val="ListBullet"/>
            </w:pPr>
            <w:r>
              <w:t xml:space="preserve">Soft skills: I’m great with people and </w:t>
            </w:r>
            <w:r w:rsidR="00883F57">
              <w:t>all</w:t>
            </w:r>
            <w:r>
              <w:t xml:space="preserve"> my previous employers love me</w:t>
            </w:r>
            <w:r w:rsidR="00883F57">
              <w:t>. T</w:t>
            </w:r>
            <w:r>
              <w:t>he reasons I got my other jobs were my connections to my mangers with the church.</w:t>
            </w:r>
          </w:p>
          <w:p w14:paraId="0C19A303" w14:textId="77777777" w:rsidR="00A62A3B" w:rsidRDefault="00A62A3B" w:rsidP="00351619">
            <w:pPr>
              <w:pStyle w:val="ListBullet"/>
            </w:pPr>
            <w:r>
              <w:t>Work E</w:t>
            </w:r>
            <w:r w:rsidRPr="00A62A3B">
              <w:t>thic</w:t>
            </w:r>
            <w:r>
              <w:t>: I am a very hard worker and I get things done. I am an eagle scout and returned missionary.</w:t>
            </w:r>
          </w:p>
          <w:p w14:paraId="14FF0044" w14:textId="031E7D01" w:rsidR="00A62A3B" w:rsidRPr="005579C9" w:rsidRDefault="00A62A3B" w:rsidP="00351619">
            <w:pPr>
              <w:pStyle w:val="ListBullet"/>
            </w:pPr>
            <w:r>
              <w:t>Leadership: I have trained other coders and I have also given many presentations in front of clients. I know how to work with a team and how to lead them to success</w:t>
            </w:r>
            <w:r w:rsidR="006B07D7">
              <w:t>.</w:t>
            </w:r>
            <w:r w:rsidR="00825ADD">
              <w:t xml:space="preserve"> </w:t>
            </w:r>
          </w:p>
        </w:tc>
        <w:tc>
          <w:tcPr>
            <w:tcW w:w="270" w:type="dxa"/>
          </w:tcPr>
          <w:p w14:paraId="15B9E8E7" w14:textId="61788AAF" w:rsidR="00351619" w:rsidRPr="006E1507" w:rsidRDefault="00351619" w:rsidP="00883F5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770" w:type="dxa"/>
          </w:tcPr>
          <w:p w14:paraId="1ADA6FBA" w14:textId="77777777" w:rsidR="00883F57" w:rsidRDefault="00883F57" w:rsidP="00883F57">
            <w:pPr>
              <w:pStyle w:val="ListBullet"/>
            </w:pPr>
            <w:r w:rsidRPr="00883F57">
              <w:t xml:space="preserve">BYUI Coding Certificate: normally takes about </w:t>
            </w:r>
            <w:r>
              <w:t>2</w:t>
            </w:r>
            <w:r w:rsidRPr="00883F57">
              <w:t xml:space="preserve"> years – 3 years of college to accomplish.</w:t>
            </w:r>
          </w:p>
          <w:p w14:paraId="4A15CC75" w14:textId="0885FDD7" w:rsidR="00883F57" w:rsidRDefault="00883F57" w:rsidP="00883F57">
            <w:pPr>
              <w:pStyle w:val="ListBullet"/>
            </w:pPr>
            <w:r>
              <w:t xml:space="preserve">Two years in a row I won first place in the </w:t>
            </w:r>
            <w:r w:rsidR="006620F8">
              <w:t>university’s school</w:t>
            </w:r>
            <w:r>
              <w:t xml:space="preserve"> </w:t>
            </w:r>
            <w:r w:rsidR="006620F8">
              <w:t>wide</w:t>
            </w:r>
            <w:r w:rsidR="00825ADD">
              <w:t xml:space="preserve"> </w:t>
            </w:r>
            <w:r w:rsidR="00825ADD">
              <w:t>hackathon</w:t>
            </w:r>
            <w:r w:rsidR="006620F8">
              <w:t xml:space="preserve"> </w:t>
            </w:r>
            <w:r>
              <w:t xml:space="preserve">and for the </w:t>
            </w:r>
            <w:r w:rsidR="006E123A">
              <w:t>second</w:t>
            </w:r>
            <w:r>
              <w:t xml:space="preserve"> year</w:t>
            </w:r>
            <w:r w:rsidR="006E123A">
              <w:t xml:space="preserve"> the</w:t>
            </w:r>
            <w:r>
              <w:t xml:space="preserve"> multi university </w:t>
            </w:r>
            <w:r w:rsidR="006E123A">
              <w:t>h</w:t>
            </w:r>
            <w:r>
              <w:t>ackathon doing different coding projects.</w:t>
            </w:r>
          </w:p>
          <w:p w14:paraId="5D6B8236" w14:textId="77777777" w:rsidR="00883F57" w:rsidRDefault="00883F57" w:rsidP="00883F57">
            <w:pPr>
              <w:pStyle w:val="ListBullet"/>
            </w:pPr>
            <w:r>
              <w:t xml:space="preserve">I have many small certifications on many </w:t>
            </w:r>
            <w:r w:rsidR="003255B7">
              <w:t xml:space="preserve">different </w:t>
            </w:r>
            <w:r>
              <w:t xml:space="preserve">data related topics </w:t>
            </w:r>
          </w:p>
          <w:p w14:paraId="2199D816" w14:textId="36DBAAA1" w:rsidR="00666C05" w:rsidRDefault="00666C05" w:rsidP="00883F57">
            <w:pPr>
              <w:pStyle w:val="ListBullet"/>
            </w:pPr>
            <w:r>
              <w:t xml:space="preserve">I am power bi certified. </w:t>
            </w:r>
          </w:p>
          <w:p w14:paraId="1828A23D" w14:textId="2B3657E5" w:rsidR="003255B7" w:rsidRPr="005579C9" w:rsidRDefault="003255B7" w:rsidP="00883F57">
            <w:pPr>
              <w:pStyle w:val="ListBullet"/>
            </w:pPr>
            <w:r>
              <w:t>I have</w:t>
            </w:r>
            <w:r w:rsidR="00BB41B7">
              <w:t xml:space="preserve"> multiple </w:t>
            </w:r>
            <w:r>
              <w:t>app</w:t>
            </w:r>
            <w:r w:rsidR="00BB41B7">
              <w:t>s</w:t>
            </w:r>
            <w:r>
              <w:t xml:space="preserve"> </w:t>
            </w:r>
            <w:r w:rsidR="00BB41B7">
              <w:t>on</w:t>
            </w:r>
            <w:r>
              <w:t xml:space="preserve"> the play store and the fire store</w:t>
            </w:r>
            <w:r w:rsidR="00BB41B7">
              <w:t xml:space="preserve"> and Apple app store</w:t>
            </w:r>
          </w:p>
        </w:tc>
      </w:tr>
    </w:tbl>
    <w:p w14:paraId="06C45D47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032A7" w14:textId="77777777" w:rsidR="006D2D8E" w:rsidRDefault="006D2D8E" w:rsidP="003D42E9">
      <w:r>
        <w:separator/>
      </w:r>
    </w:p>
  </w:endnote>
  <w:endnote w:type="continuationSeparator" w:id="0">
    <w:p w14:paraId="0250C891" w14:textId="77777777" w:rsidR="006D2D8E" w:rsidRDefault="006D2D8E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38EC" w14:textId="77777777" w:rsidR="006D2D8E" w:rsidRDefault="006D2D8E" w:rsidP="003D42E9">
      <w:r>
        <w:separator/>
      </w:r>
    </w:p>
  </w:footnote>
  <w:footnote w:type="continuationSeparator" w:id="0">
    <w:p w14:paraId="71659857" w14:textId="77777777" w:rsidR="006D2D8E" w:rsidRDefault="006D2D8E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19"/>
    <w:rsid w:val="000216D9"/>
    <w:rsid w:val="000761F2"/>
    <w:rsid w:val="000D60A5"/>
    <w:rsid w:val="000E055C"/>
    <w:rsid w:val="0011063A"/>
    <w:rsid w:val="00150E7F"/>
    <w:rsid w:val="00172238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255B7"/>
    <w:rsid w:val="00351619"/>
    <w:rsid w:val="00353EF7"/>
    <w:rsid w:val="00381A84"/>
    <w:rsid w:val="0039032E"/>
    <w:rsid w:val="003C0547"/>
    <w:rsid w:val="003D21ED"/>
    <w:rsid w:val="003D42E9"/>
    <w:rsid w:val="003E12EF"/>
    <w:rsid w:val="003E4645"/>
    <w:rsid w:val="003E71DE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0081D"/>
    <w:rsid w:val="0061481A"/>
    <w:rsid w:val="006307EA"/>
    <w:rsid w:val="0063153B"/>
    <w:rsid w:val="00631EB3"/>
    <w:rsid w:val="006620F8"/>
    <w:rsid w:val="00666C05"/>
    <w:rsid w:val="00667329"/>
    <w:rsid w:val="00671B73"/>
    <w:rsid w:val="006B07D7"/>
    <w:rsid w:val="006D2D8E"/>
    <w:rsid w:val="006E123A"/>
    <w:rsid w:val="00713365"/>
    <w:rsid w:val="00724932"/>
    <w:rsid w:val="00744959"/>
    <w:rsid w:val="00753EEE"/>
    <w:rsid w:val="00754E44"/>
    <w:rsid w:val="00765882"/>
    <w:rsid w:val="007B67D3"/>
    <w:rsid w:val="008038BB"/>
    <w:rsid w:val="00825ADD"/>
    <w:rsid w:val="008543EA"/>
    <w:rsid w:val="00865306"/>
    <w:rsid w:val="00883F57"/>
    <w:rsid w:val="008E42E7"/>
    <w:rsid w:val="008F52BA"/>
    <w:rsid w:val="009048D2"/>
    <w:rsid w:val="00960AE6"/>
    <w:rsid w:val="009B6F3D"/>
    <w:rsid w:val="009C2411"/>
    <w:rsid w:val="009F4BD9"/>
    <w:rsid w:val="00A27187"/>
    <w:rsid w:val="00A34993"/>
    <w:rsid w:val="00A457B0"/>
    <w:rsid w:val="00A62A3B"/>
    <w:rsid w:val="00A6401B"/>
    <w:rsid w:val="00A84E59"/>
    <w:rsid w:val="00A9448F"/>
    <w:rsid w:val="00AB5A73"/>
    <w:rsid w:val="00AD0D32"/>
    <w:rsid w:val="00B067CD"/>
    <w:rsid w:val="00B70A77"/>
    <w:rsid w:val="00B758ED"/>
    <w:rsid w:val="00BA6B97"/>
    <w:rsid w:val="00BB41B7"/>
    <w:rsid w:val="00C36274"/>
    <w:rsid w:val="00C832BD"/>
    <w:rsid w:val="00D51E18"/>
    <w:rsid w:val="00D7168E"/>
    <w:rsid w:val="00D769B2"/>
    <w:rsid w:val="00DB7EF6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FC17A"/>
  <w15:chartTrackingRefBased/>
  <w15:docId w15:val="{0C03E0B5-EAF4-426A-AE8B-77B79081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15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ryant-van-orden-722818252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bryant-van-orden-72281825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5811FEBA7541D585080B5986BCC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D75B-173F-489C-8E0B-7CADD5051600}"/>
      </w:docPartPr>
      <w:docPartBody>
        <w:p w:rsidR="00324DE9" w:rsidRDefault="00324DE9">
          <w:pPr>
            <w:pStyle w:val="B55811FEBA7541D585080B5986BCC27F"/>
          </w:pPr>
          <w:r w:rsidRPr="00CF1A49">
            <w:t>Experience</w:t>
          </w:r>
        </w:p>
      </w:docPartBody>
    </w:docPart>
    <w:docPart>
      <w:docPartPr>
        <w:name w:val="227335334B184EE0A5DA94C6297B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5441-936A-4A57-9276-7E10E8565F34}"/>
      </w:docPartPr>
      <w:docPartBody>
        <w:p w:rsidR="00324DE9" w:rsidRDefault="00324DE9">
          <w:pPr>
            <w:pStyle w:val="227335334B184EE0A5DA94C6297B3AB0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10082A5EC32E4CFC983743DC25B7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79527-FB77-4547-8B86-B30933C3115F}"/>
      </w:docPartPr>
      <w:docPartBody>
        <w:p w:rsidR="00A302A1" w:rsidRDefault="00A302A1" w:rsidP="00DE759B">
          <w:r w:rsidRPr="004823C2">
            <w:t>Dispense medications accurately and efficiently, ensuring compliance with state and federal laws</w:t>
          </w:r>
          <w:r>
            <w:t>.</w:t>
          </w:r>
        </w:p>
        <w:p w:rsidR="00324DE9" w:rsidRDefault="00A302A1" w:rsidP="00A302A1">
          <w:pPr>
            <w:pStyle w:val="10082A5EC32E4CFC983743DC25B71D0F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208976CC205D437681520C00BB76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095E-5F10-48F2-A614-5C774D5BF341}"/>
      </w:docPartPr>
      <w:docPartBody>
        <w:p w:rsidR="00324DE9" w:rsidRDefault="00A302A1" w:rsidP="00A302A1">
          <w:pPr>
            <w:pStyle w:val="208976CC205D437681520C00BB76DC5C"/>
          </w:pPr>
          <w:r w:rsidRPr="00CF1A49">
            <w:t>Skills</w:t>
          </w:r>
        </w:p>
      </w:docPartBody>
    </w:docPart>
    <w:docPart>
      <w:docPartPr>
        <w:name w:val="5AC44663ABFA47A5B25E78AEF85D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9C4E6-262E-4091-B6B1-5D04B2FC1EB6}"/>
      </w:docPartPr>
      <w:docPartBody>
        <w:p w:rsidR="00324DE9" w:rsidRDefault="00A302A1" w:rsidP="00A302A1">
          <w:pPr>
            <w:pStyle w:val="5AC44663ABFA47A5B25E78AEF85D1742"/>
          </w:pPr>
          <w:r w:rsidRPr="00457AA3">
            <w:t>Mar 20XX-</w:t>
          </w:r>
          <w:r w:rsidRPr="00457AA3">
            <w:br/>
            <w:t>Jan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A1"/>
    <w:rsid w:val="00324DE9"/>
    <w:rsid w:val="00674453"/>
    <w:rsid w:val="00A302A1"/>
    <w:rsid w:val="00A84E59"/>
    <w:rsid w:val="00C3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811FEBA7541D585080B5986BCC27F">
    <w:name w:val="B55811FEBA7541D585080B5986BCC27F"/>
  </w:style>
  <w:style w:type="paragraph" w:customStyle="1" w:styleId="227335334B184EE0A5DA94C6297B3AB0">
    <w:name w:val="227335334B184EE0A5DA94C6297B3AB0"/>
  </w:style>
  <w:style w:type="paragraph" w:customStyle="1" w:styleId="10082A5EC32E4CFC983743DC25B71D0F">
    <w:name w:val="10082A5EC32E4CFC983743DC25B71D0F"/>
    <w:rsid w:val="00A302A1"/>
  </w:style>
  <w:style w:type="paragraph" w:customStyle="1" w:styleId="208976CC205D437681520C00BB76DC5C">
    <w:name w:val="208976CC205D437681520C00BB76DC5C"/>
    <w:rsid w:val="00A302A1"/>
  </w:style>
  <w:style w:type="paragraph" w:customStyle="1" w:styleId="5AC44663ABFA47A5B25E78AEF85D1742">
    <w:name w:val="5AC44663ABFA47A5B25E78AEF85D1742"/>
    <w:rsid w:val="00A3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57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Van Orden</dc:creator>
  <cp:keywords/>
  <dc:description/>
  <cp:lastModifiedBy>Bryant Van Orden</cp:lastModifiedBy>
  <cp:revision>25</cp:revision>
  <dcterms:created xsi:type="dcterms:W3CDTF">2024-05-29T07:31:00Z</dcterms:created>
  <dcterms:modified xsi:type="dcterms:W3CDTF">2024-10-17T15:23:00Z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